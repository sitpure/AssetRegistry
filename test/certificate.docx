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BB" w:rsidRDefault="001A31BB" w:rsidP="001A31BB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1A31BB" w:rsidTr="00CA3F6F">
        <w:trPr>
          <w:trHeight w:hRule="exact" w:val="4680"/>
          <w:jc w:val="center"/>
        </w:trPr>
        <w:tc>
          <w:tcPr>
            <w:tcW w:w="5000" w:type="pct"/>
          </w:tcPr>
          <w:p w:rsidR="001A31BB" w:rsidRDefault="001A31BB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800269782"/>
              <w:placeholder>
                <w:docPart w:val="194649326A7A45C5B70F692736DE5217"/>
              </w:placeholder>
              <w:temporary/>
              <w:showingPlcHdr/>
              <w15:appearance w15:val="hidden"/>
            </w:sdtPr>
            <w:sdtContent>
              <w:p w:rsidR="001A31BB" w:rsidRDefault="001A31BB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738"/>
            </w:tblGrid>
            <w:tr w:rsidR="001A31BB" w:rsidTr="00CA3F6F">
              <w:trPr>
                <w:jc w:val="center"/>
              </w:trPr>
              <w:tc>
                <w:tcPr>
                  <w:tcW w:w="0" w:type="auto"/>
                </w:tcPr>
                <w:p w:rsidR="001A31BB" w:rsidRDefault="001A31BB" w:rsidP="00CA3F6F">
                  <w:pPr>
                    <w:pStyle w:val="Name"/>
                  </w:pPr>
                  <w:proofErr w:type="spellStart"/>
                  <w:r>
                    <w:t>Surbhi</w:t>
                  </w:r>
                  <w:proofErr w:type="spellEnd"/>
                  <w:r>
                    <w:t xml:space="preserve"> Gupta</w:t>
                  </w:r>
                </w:p>
              </w:tc>
            </w:tr>
          </w:tbl>
          <w:p w:rsidR="001A31BB" w:rsidRDefault="001A31BB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1A31BB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1A31BB" w:rsidRDefault="001A31BB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86" name="Freeform 8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0B60DB" id="Freeform 8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zL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03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9DAA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Do87zL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A31BB" w:rsidRDefault="001A31BB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1A31BB" w:rsidRDefault="001A31BB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87" name="Freeform 8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79865F" id="Freeform 8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mj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5Rmj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A31BB" w:rsidRDefault="001A31BB" w:rsidP="00CA3F6F"/>
        </w:tc>
      </w:tr>
      <w:tr w:rsidR="001A31BB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1A31BB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1A31BB" w:rsidRDefault="001A31BB" w:rsidP="00CA3F6F">
                  <w:pPr>
                    <w:pStyle w:val="Date"/>
                  </w:pPr>
                  <w:r>
                    <w:t>June</w:t>
                  </w:r>
                </w:p>
                <w:p w:rsidR="001A31BB" w:rsidRPr="0026624E" w:rsidRDefault="001A31BB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1A31BB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1A31BB" w:rsidRDefault="001A31BB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88" name="Picture 88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A31BB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1A31BB" w:rsidRDefault="001A31BB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499198790"/>
                            <w:placeholder>
                              <w:docPart w:val="6470C43752884741A60C2D7CA1B620B8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1A31BB" w:rsidRDefault="001A31BB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1A31BB" w:rsidRDefault="001A31BB" w:rsidP="00CA3F6F"/>
              </w:tc>
            </w:tr>
          </w:tbl>
          <w:p w:rsidR="001A31BB" w:rsidRDefault="001A31BB" w:rsidP="00CA3F6F"/>
        </w:tc>
      </w:tr>
    </w:tbl>
    <w:p w:rsidR="001A31BB" w:rsidRDefault="001A31BB" w:rsidP="001A31BB">
      <w:pPr>
        <w:pStyle w:val="NoSpacing"/>
      </w:pPr>
    </w:p>
    <w:p w:rsidR="006A74D5" w:rsidRDefault="006A74D5" w:rsidP="006A74D5">
      <w:r>
        <w:rPr>
          <w:caps/>
        </w:rPr>
        <w:br w:type="page"/>
      </w:r>
      <w:r>
        <w:rPr>
          <w:caps/>
        </w:rPr>
        <w:lastRenderedPageBreak/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978193303"/>
              <w:placeholder>
                <w:docPart w:val="F7C64E00D38C46798F977504C062479D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412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Surbh</w:t>
                  </w:r>
                  <w:proofErr w:type="spellEnd"/>
                  <w:r w:rsidR="006A74D5">
                    <w:t xml:space="preserve"> </w:t>
                  </w:r>
                  <w:r>
                    <w:t>Mahajan</w:t>
                  </w:r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51" name="Freeform 51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9D41B7" id="Freeform 51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jk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/72o5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52" name="Freeform 52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E7D4E0" id="Freeform 52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53" name="Picture 53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235248021"/>
                            <w:placeholder>
                              <w:docPart w:val="A8B3228F9493486595E2113652BE2501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2004998136"/>
              <w:placeholder>
                <w:docPart w:val="9B55112B54FF44A4BE5D5627FB482160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532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CA3F6F">
                  <w:pPr>
                    <w:pStyle w:val="Name"/>
                  </w:pPr>
                  <w:proofErr w:type="spellStart"/>
                  <w:r>
                    <w:t>Ritu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Gawade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54" name="Freeform 54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1BF6D8" id="Freeform 54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JUJB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fXe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56" name="Freeform 56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F25C71" id="Freeform 56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S5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OfOVLn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61" name="Picture 61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1151671288"/>
                            <w:placeholder>
                              <w:docPart w:val="5762F4257EDD4CEA8EC2615CBB48ECF9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1360163024"/>
              <w:placeholder>
                <w:docPart w:val="F1D62A2CF9E046E8ABA729037259ECAA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207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Meena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Mehata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62" name="Freeform 62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1621F8" id="Freeform 62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ZpJB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63" name="Freeform 63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DA1631" id="Freeform 63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l2z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64" name="Picture 64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78672072"/>
                            <w:placeholder>
                              <w:docPart w:val="9BED6E44C7E949E4866C9AA216E08E6B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1678768891"/>
              <w:placeholder>
                <w:docPart w:val="41FBA7F2D9E84A18BF1B06A87463B5FB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150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Rucha</w:t>
                  </w:r>
                  <w:proofErr w:type="spellEnd"/>
                  <w:r w:rsidR="006A74D5">
                    <w:t xml:space="preserve"> </w:t>
                  </w:r>
                  <w:r>
                    <w:t>Sharma</w:t>
                  </w:r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65" name="Freeform 65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6F4E24" id="Freeform 65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L+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Q3+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CCnGZc3Sa+jWuogNJ6HRu4xgqsx+rfpBG7en5h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DrclL+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66" name="Freeform 66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B30E3F" id="Freeform 66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OA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Pebs4D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67" name="Picture 67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384098880"/>
                            <w:placeholder>
                              <w:docPart w:val="FE098676F0B14681B014EC17C1503A78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750933428"/>
              <w:placeholder>
                <w:docPart w:val="9D9A689F5F804337A7F55ECAF1D49F61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020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r>
                    <w:t>Harman</w:t>
                  </w:r>
                  <w:r w:rsidR="006A74D5">
                    <w:t xml:space="preserve"> </w:t>
                  </w:r>
                  <w:proofErr w:type="spellStart"/>
                  <w:r>
                    <w:t>Bawa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68" name="Freeform 68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8F8977" id="Freeform 68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PT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3KpT0y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69" name="Freeform 69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C3C162" id="Freeform 69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xB1h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70" name="Picture 70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510886264"/>
                            <w:placeholder>
                              <w:docPart w:val="30D3D421C74040448F6FE5B51639C1B0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-1615287852"/>
              <w:placeholder>
                <w:docPart w:val="0A7F7A23F50A4B87B5700151B88A3F0E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308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Dinkar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Patil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71" name="Freeform 71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E9307E" id="Freeform 71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KDI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72" name="Freeform 72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BBAC2EE" id="Freeform 72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mLzR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eBv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73" name="Picture 73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2088564527"/>
                            <w:placeholder>
                              <w:docPart w:val="8D31214278BA4335ADAD5155EACDE9C6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1396317394"/>
              <w:placeholder>
                <w:docPart w:val="DCF617CEB99A47239AC6816A18D04BE4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8580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Suhash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Pachpande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74" name="Freeform 74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BFDFC05" id="Freeform 74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gzI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75" name="Freeform 75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D2A5C2" id="Freeform 75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jF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bh9jF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76" name="Picture 76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151446411"/>
                            <w:placeholder>
                              <w:docPart w:val="07E7F330DC5046668822DED532030D9C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-441849838"/>
              <w:placeholder>
                <w:docPart w:val="93188FCF85A84111848616925B419B84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784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Medha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Patankar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77" name="Freeform 77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D5843D" id="Freeform 77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Hq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43i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BumNHq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78" name="Freeform 78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84DB70" id="Freeform 78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8zR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79" name="Picture 79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1613090237"/>
                            <w:placeholder>
                              <w:docPart w:val="5B01458BADE042608C5F1D126E0C7836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1415821439"/>
              <w:placeholder>
                <w:docPart w:val="D32B9863FD47474EA8C92281789928A4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179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Varsha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Jadhav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80" name="Freeform 80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8981A7" id="Freeform 80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+i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ReI/oi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81" name="Freeform 81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037929" id="Freeform 81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x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I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BORqWx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82" name="Picture 82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1212077484"/>
                            <w:placeholder>
                              <w:docPart w:val="A560BC17CBB6443386165745F2B66EF9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-1913307968"/>
              <w:placeholder>
                <w:docPart w:val="0BB032BD43BF42339E57BAE1CFD8C80F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602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proofErr w:type="spellStart"/>
                  <w:r>
                    <w:t>Bimal</w:t>
                  </w:r>
                  <w:proofErr w:type="spellEnd"/>
                  <w:r w:rsidR="006A74D5">
                    <w:t xml:space="preserve"> </w:t>
                  </w:r>
                  <w:proofErr w:type="spellStart"/>
                  <w:r>
                    <w:t>Zaa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83" name="Freeform 83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5D7706" id="Freeform 83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Z7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s+lGey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84" name="Freeform 84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AA9E3E" id="Freeform 84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9Hzh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Rhv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85" name="Picture 85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146133450"/>
                            <w:placeholder>
                              <w:docPart w:val="8E1B69A5C26A4AE5AE1BCCDDDC536E7A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 w:rsidP="006A74D5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6A74D5" w:rsidTr="00CA3F6F">
        <w:trPr>
          <w:trHeight w:hRule="exact" w:val="4680"/>
          <w:jc w:val="center"/>
        </w:trPr>
        <w:tc>
          <w:tcPr>
            <w:tcW w:w="5000" w:type="pct"/>
          </w:tcPr>
          <w:p w:rsidR="006A74D5" w:rsidRDefault="006A74D5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-1657687549"/>
              <w:placeholder>
                <w:docPart w:val="02CFBFE2DCBE426BAA69C359F0353DCC"/>
              </w:placeholder>
              <w:temporary/>
              <w:showingPlcHdr/>
              <w15:appearance w15:val="hidden"/>
            </w:sdtPr>
            <w:sdtContent>
              <w:p w:rsidR="006A74D5" w:rsidRDefault="006A74D5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779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</w:tcPr>
                <w:p w:rsidR="006A74D5" w:rsidRDefault="001A31BB" w:rsidP="001A31BB">
                  <w:pPr>
                    <w:pStyle w:val="Name"/>
                  </w:pPr>
                  <w:r>
                    <w:t>Vijay</w:t>
                  </w:r>
                  <w:r w:rsidR="006A74D5">
                    <w:t xml:space="preserve"> </w:t>
                  </w:r>
                  <w:proofErr w:type="spellStart"/>
                  <w:r>
                    <w:t>Deshmukh</w:t>
                  </w:r>
                  <w:proofErr w:type="spellEnd"/>
                </w:p>
              </w:tc>
            </w:tr>
          </w:tbl>
          <w:p w:rsidR="006A74D5" w:rsidRDefault="006A74D5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6A74D5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6A74D5" w:rsidRDefault="006A74D5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2" name="Freeform 2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B66419" id="Freeform 2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bYIRsAANG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6A74D5" w:rsidRDefault="006A74D5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6A74D5" w:rsidRDefault="006A74D5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49" name="Freeform 49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BD49C9" id="Freeform 49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bZ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Z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MWVRtn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6A74D5" w:rsidRDefault="006A74D5" w:rsidP="00CA3F6F"/>
        </w:tc>
      </w:tr>
      <w:tr w:rsidR="006A74D5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6A74D5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6A74D5" w:rsidRDefault="006A74D5" w:rsidP="00CA3F6F">
                  <w:pPr>
                    <w:pStyle w:val="Date"/>
                  </w:pPr>
                  <w:r>
                    <w:t>June</w:t>
                  </w:r>
                </w:p>
                <w:p w:rsidR="006A74D5" w:rsidRPr="0026624E" w:rsidRDefault="006A74D5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6A74D5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6A74D5" w:rsidRDefault="006A74D5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50" name="Picture 50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A74D5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6A74D5" w:rsidRDefault="006A74D5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1900282435"/>
                            <w:placeholder>
                              <w:docPart w:val="092FB5AF1F53479E90BA5CB4CB39D472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6A74D5" w:rsidRDefault="006A74D5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6A74D5" w:rsidRDefault="006A74D5" w:rsidP="00CA3F6F"/>
              </w:tc>
            </w:tr>
          </w:tbl>
          <w:p w:rsidR="006A74D5" w:rsidRDefault="006A74D5" w:rsidP="00CA3F6F"/>
        </w:tc>
      </w:tr>
    </w:tbl>
    <w:p w:rsidR="006A74D5" w:rsidRDefault="006A74D5" w:rsidP="006A74D5">
      <w:pPr>
        <w:pStyle w:val="NoSpacing"/>
      </w:pPr>
    </w:p>
    <w:p w:rsidR="006A74D5" w:rsidRDefault="006A74D5">
      <w:r>
        <w:rPr>
          <w:caps/>
        </w:rPr>
        <w:br w:type="page"/>
      </w:r>
      <w:bookmarkStart w:id="0" w:name="_GoBack"/>
      <w:bookmarkEnd w:id="0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:rsidTr="00985411">
        <w:trPr>
          <w:trHeight w:hRule="exact" w:val="4680"/>
          <w:jc w:val="center"/>
        </w:trPr>
        <w:tc>
          <w:tcPr>
            <w:tcW w:w="5000" w:type="pct"/>
          </w:tcPr>
          <w:p w:rsidR="009268D9" w:rsidRDefault="005F4CFA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869495493"/>
              <w:placeholder>
                <w:docPart w:val="E3B7ED0974E04685A2109729D89342C2"/>
              </w:placeholder>
              <w:temporary/>
              <w:showingPlcHdr/>
              <w15:appearance w15:val="hidden"/>
            </w:sdtPr>
            <w:sdtEndPr/>
            <w:sdtContent>
              <w:p w:rsidR="009268D9" w:rsidRDefault="00D20D5E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8713"/>
            </w:tblGrid>
            <w:tr w:rsidR="009268D9" w:rsidTr="00953F94">
              <w:trPr>
                <w:jc w:val="center"/>
              </w:trPr>
              <w:tc>
                <w:tcPr>
                  <w:tcW w:w="0" w:type="auto"/>
                </w:tcPr>
                <w:p w:rsidR="009268D9" w:rsidRDefault="00C930EC" w:rsidP="00C930EC">
                  <w:pPr>
                    <w:pStyle w:val="Name"/>
                  </w:pPr>
                  <w:r>
                    <w:t>Prashant</w:t>
                  </w:r>
                  <w:r w:rsidR="005F4CFA">
                    <w:t xml:space="preserve"> </w:t>
                  </w:r>
                  <w:proofErr w:type="spellStart"/>
                  <w:r>
                    <w:t>Barpande</w:t>
                  </w:r>
                  <w:proofErr w:type="spellEnd"/>
                </w:p>
              </w:tc>
            </w:tr>
          </w:tbl>
          <w:p w:rsidR="009268D9" w:rsidRDefault="005F4CFA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9268D9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Default="00DD49CB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B48731A" wp14:editId="392155F2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100C96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9DAA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AhTdFA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Default="005F4CFA" w:rsidP="005F4CFA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Default="00DD49CB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272D04" wp14:editId="24DDAA96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36F57B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I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CJsYRE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268D9" w:rsidRDefault="009268D9"/>
        </w:tc>
      </w:tr>
      <w:tr w:rsidR="009268D9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Default="00FE6259" w:rsidP="0026624E">
                  <w:pPr>
                    <w:pStyle w:val="Date"/>
                  </w:pPr>
                  <w:r>
                    <w:t>June</w:t>
                  </w:r>
                </w:p>
                <w:p w:rsidR="0026624E" w:rsidRPr="0026624E" w:rsidRDefault="00FE6259" w:rsidP="00FE6259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9268D9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Default="00FE6259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3A3DB94C" wp14:editId="6CFA6C60">
                              <wp:extent cx="1095375" cy="887831"/>
                              <wp:effectExtent l="0" t="0" r="0" b="7620"/>
                              <wp:docPr id="1" name="Picture 1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268D9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Default="00FD62D1" w:rsidP="00FE6259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854859027"/>
                            <w:placeholder>
                              <w:docPart w:val="CC7941C090114FEE9D804A09CA608961"/>
                            </w:placeholder>
                            <w:temporary/>
                            <w:showingPlcHdr/>
                            <w15:appearance w15:val="hidden"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r w:rsidR="00D20D5E"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 w:rsidR="00DD49CB">
                          <w:t xml:space="preserve">, </w:t>
                        </w:r>
                        <w:r w:rsidR="00FE6259"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 w:rsidR="00FE6259">
                          <w:rPr>
                            <w:rStyle w:val="Emphasis"/>
                          </w:rPr>
                          <w:t>Ctil</w:t>
                        </w:r>
                        <w:r w:rsidR="00FE6259"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 w:rsidR="00DD49CB">
                          <w:t xml:space="preserve">, </w:t>
                        </w:r>
                        <w:r w:rsidR="00FE6259">
                          <w:t>Vice C</w:t>
                        </w:r>
                        <w:r w:rsidR="00FE6259" w:rsidRPr="00FE6259">
                          <w:t>hancellor</w:t>
                        </w:r>
                      </w:p>
                    </w:tc>
                  </w:tr>
                </w:tbl>
                <w:p w:rsidR="009268D9" w:rsidRDefault="009268D9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Default="009268D9"/>
              </w:tc>
            </w:tr>
          </w:tbl>
          <w:p w:rsidR="009268D9" w:rsidRDefault="009268D9"/>
        </w:tc>
      </w:tr>
    </w:tbl>
    <w:p w:rsidR="00154270" w:rsidRDefault="00154270" w:rsidP="00154270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154270" w:rsidTr="00CA3F6F">
        <w:trPr>
          <w:trHeight w:hRule="exact" w:val="4680"/>
          <w:jc w:val="center"/>
        </w:trPr>
        <w:tc>
          <w:tcPr>
            <w:tcW w:w="5000" w:type="pct"/>
          </w:tcPr>
          <w:p w:rsidR="00154270" w:rsidRDefault="00154270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758487989"/>
              <w:placeholder>
                <w:docPart w:val="951BAA5BA88942988C120552B5DCA1B6"/>
              </w:placeholder>
              <w:temporary/>
              <w:showingPlcHdr/>
              <w15:appearance w15:val="hidden"/>
            </w:sdtPr>
            <w:sdtContent>
              <w:p w:rsidR="00154270" w:rsidRDefault="00154270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891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</w:tcPr>
                <w:p w:rsidR="00154270" w:rsidRDefault="00154270" w:rsidP="00154270">
                  <w:pPr>
                    <w:pStyle w:val="Name"/>
                  </w:pPr>
                  <w:proofErr w:type="spellStart"/>
                  <w:r>
                    <w:t>Sahil</w:t>
                  </w:r>
                  <w:proofErr w:type="spellEnd"/>
                  <w:r>
                    <w:t xml:space="preserve"> </w:t>
                  </w:r>
                  <w:r>
                    <w:t>Khan</w:t>
                  </w:r>
                </w:p>
              </w:tc>
            </w:tr>
          </w:tbl>
          <w:p w:rsidR="00154270" w:rsidRDefault="00154270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154270" w:rsidRDefault="00154270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89" name="Freeform 89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07F536" id="Freeform 89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8PB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RNvDwS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54270" w:rsidRDefault="00154270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154270" w:rsidRDefault="00154270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90" name="Freeform 90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E03224" id="Freeform 90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54270" w:rsidRDefault="00154270" w:rsidP="00CA3F6F"/>
        </w:tc>
      </w:tr>
      <w:tr w:rsidR="00154270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154270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154270" w:rsidRDefault="00154270" w:rsidP="00CA3F6F">
                  <w:pPr>
                    <w:pStyle w:val="Date"/>
                  </w:pPr>
                  <w:r>
                    <w:t>June</w:t>
                  </w:r>
                </w:p>
                <w:p w:rsidR="00154270" w:rsidRPr="0026624E" w:rsidRDefault="00154270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154270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154270" w:rsidRDefault="00154270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91" name="Picture 91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54270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154270" w:rsidRDefault="00154270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-886874777"/>
                            <w:placeholder>
                              <w:docPart w:val="1323286535024AB5AE784E7F24DF22DB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154270" w:rsidRDefault="00154270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154270" w:rsidRDefault="00154270" w:rsidP="00CA3F6F"/>
              </w:tc>
            </w:tr>
          </w:tbl>
          <w:p w:rsidR="00154270" w:rsidRDefault="00154270" w:rsidP="00CA3F6F"/>
        </w:tc>
      </w:tr>
    </w:tbl>
    <w:p w:rsidR="00154270" w:rsidRDefault="00154270" w:rsidP="00154270">
      <w:pPr>
        <w:pStyle w:val="NoSpacing"/>
      </w:pPr>
    </w:p>
    <w:p w:rsidR="00154270" w:rsidRDefault="00154270" w:rsidP="00154270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154270" w:rsidTr="00CA3F6F">
        <w:trPr>
          <w:trHeight w:hRule="exact" w:val="4680"/>
          <w:jc w:val="center"/>
        </w:trPr>
        <w:tc>
          <w:tcPr>
            <w:tcW w:w="5000" w:type="pct"/>
          </w:tcPr>
          <w:p w:rsidR="00154270" w:rsidRDefault="00154270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-308713491"/>
              <w:placeholder>
                <w:docPart w:val="342C77C1941D4AF98CD3121823698BFC"/>
              </w:placeholder>
              <w:temporary/>
              <w:showingPlcHdr/>
              <w15:appearance w15:val="hidden"/>
            </w:sdtPr>
            <w:sdtContent>
              <w:p w:rsidR="00154270" w:rsidRDefault="00154270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760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</w:tcPr>
                <w:p w:rsidR="00154270" w:rsidRDefault="00154270" w:rsidP="00154270">
                  <w:pPr>
                    <w:pStyle w:val="Name"/>
                  </w:pPr>
                  <w:proofErr w:type="spellStart"/>
                  <w:r>
                    <w:t>Manas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Pingle</w:t>
                  </w:r>
                  <w:proofErr w:type="spellEnd"/>
                </w:p>
              </w:tc>
            </w:tr>
          </w:tbl>
          <w:p w:rsidR="00154270" w:rsidRDefault="00154270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154270" w:rsidRDefault="00154270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92" name="Freeform 92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0775B8" id="Freeform 92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54270" w:rsidRDefault="00154270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154270" w:rsidRDefault="00154270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93" name="Freeform 93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6DF99E" id="Freeform 93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Oozh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54270" w:rsidRDefault="00154270" w:rsidP="00CA3F6F"/>
        </w:tc>
      </w:tr>
      <w:tr w:rsidR="00154270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154270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154270" w:rsidRDefault="00154270" w:rsidP="00CA3F6F">
                  <w:pPr>
                    <w:pStyle w:val="Date"/>
                  </w:pPr>
                  <w:r>
                    <w:t>June</w:t>
                  </w:r>
                </w:p>
                <w:p w:rsidR="00154270" w:rsidRPr="0026624E" w:rsidRDefault="00154270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154270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154270" w:rsidRDefault="00154270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94" name="Picture 94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54270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154270" w:rsidRDefault="00154270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1321769801"/>
                            <w:placeholder>
                              <w:docPart w:val="5F03303B44634A95B43D462DB9965D43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154270" w:rsidRDefault="00154270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154270" w:rsidRDefault="00154270" w:rsidP="00CA3F6F"/>
              </w:tc>
            </w:tr>
          </w:tbl>
          <w:p w:rsidR="00154270" w:rsidRDefault="00154270" w:rsidP="00CA3F6F"/>
        </w:tc>
      </w:tr>
    </w:tbl>
    <w:p w:rsidR="00154270" w:rsidRDefault="00154270" w:rsidP="00154270">
      <w:pPr>
        <w:pStyle w:val="NoSpacing"/>
      </w:pPr>
    </w:p>
    <w:p w:rsidR="00154270" w:rsidRDefault="00154270" w:rsidP="00154270">
      <w:r>
        <w:rPr>
          <w:caps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154270" w:rsidTr="00CA3F6F">
        <w:trPr>
          <w:trHeight w:hRule="exact" w:val="4680"/>
          <w:jc w:val="center"/>
        </w:trPr>
        <w:tc>
          <w:tcPr>
            <w:tcW w:w="5000" w:type="pct"/>
          </w:tcPr>
          <w:p w:rsidR="00154270" w:rsidRDefault="00154270" w:rsidP="00CA3F6F">
            <w:pPr>
              <w:pStyle w:val="Title"/>
            </w:pPr>
            <w:r>
              <w:lastRenderedPageBreak/>
              <w:t>P.G. University Mumbai</w:t>
            </w:r>
          </w:p>
          <w:sdt>
            <w:sdtPr>
              <w:alias w:val="This acknowledges that:"/>
              <w:tag w:val="This acknowledges that:"/>
              <w:id w:val="193971684"/>
              <w:placeholder>
                <w:docPart w:val="23337BD1AEE040E9A1E3CC8BFD473D8B"/>
              </w:placeholder>
              <w:temporary/>
              <w:showingPlcHdr/>
              <w15:appearance w15:val="hidden"/>
            </w:sdtPr>
            <w:sdtContent>
              <w:p w:rsidR="00154270" w:rsidRDefault="00154270" w:rsidP="00CA3F6F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562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</w:tcPr>
                <w:p w:rsidR="00154270" w:rsidRDefault="00154270" w:rsidP="00CA3F6F">
                  <w:pPr>
                    <w:pStyle w:val="Name"/>
                  </w:pPr>
                  <w:r>
                    <w:t>Reena</w:t>
                  </w:r>
                  <w:r>
                    <w:t xml:space="preserve"> Gupta</w:t>
                  </w:r>
                </w:p>
              </w:tc>
            </w:tr>
          </w:tbl>
          <w:p w:rsidR="00154270" w:rsidRDefault="00154270" w:rsidP="00CA3F6F">
            <w:pPr>
              <w:pStyle w:val="Heading1"/>
            </w:pPr>
            <w:r>
              <w:t>Has successfully completed the B.Tech Degree in Computer Science with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196"/>
              <w:gridCol w:w="2106"/>
            </w:tblGrid>
            <w:tr w:rsidR="00154270" w:rsidTr="00CA3F6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154270" w:rsidRDefault="00154270" w:rsidP="00CA3F6F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C78B184" wp14:editId="7D3ED769">
                            <wp:extent cx="1198563" cy="285750"/>
                            <wp:effectExtent l="0" t="0" r="1905" b="0"/>
                            <wp:docPr id="95" name="Freeform 95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B3DD21" id="Freeform 95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gh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AA4jgh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54270" w:rsidRDefault="00154270" w:rsidP="00CA3F6F">
                  <w:r>
                    <w:t>First  Class with D</w:t>
                  </w:r>
                  <w:r w:rsidRPr="005F4CFA">
                    <w:t>istinction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154270" w:rsidRDefault="00154270" w:rsidP="00CA3F6F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EDADBC4" wp14:editId="5D2DDB86">
                            <wp:extent cx="1198563" cy="285750"/>
                            <wp:effectExtent l="0" t="0" r="1905" b="0"/>
                            <wp:docPr id="96" name="Freeform 96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457285" id="Freeform 96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54270" w:rsidRDefault="00154270" w:rsidP="00CA3F6F"/>
        </w:tc>
      </w:tr>
      <w:tr w:rsidR="00154270" w:rsidTr="00CA3F6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154270" w:rsidTr="00CA3F6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154270" w:rsidRDefault="00154270" w:rsidP="00CA3F6F">
                  <w:pPr>
                    <w:pStyle w:val="Date"/>
                  </w:pPr>
                  <w:r>
                    <w:t>June</w:t>
                  </w:r>
                </w:p>
                <w:p w:rsidR="00154270" w:rsidRPr="0026624E" w:rsidRDefault="00154270" w:rsidP="00CA3F6F">
                  <w:pPr>
                    <w:pStyle w:val="Year"/>
                  </w:pPr>
                  <w:r>
                    <w:t>2014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154270" w:rsidTr="00CA3F6F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154270" w:rsidRDefault="00154270" w:rsidP="00CA3F6F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w:t xml:space="preserve">        </w:t>
                        </w: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434B7E1E" wp14:editId="423227F4">
                              <wp:extent cx="1095375" cy="887831"/>
                              <wp:effectExtent l="0" t="0" r="0" b="7620"/>
                              <wp:docPr id="97" name="Picture 97" descr="File:Jacques Chirac Signature.sv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le:Jacques Chirac Signature.sv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1247" cy="9169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54270" w:rsidTr="00CA3F6F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154270" w:rsidRDefault="00154270" w:rsidP="00CA3F6F">
                        <w:pPr>
                          <w:pStyle w:val="Signature"/>
                        </w:pPr>
                        <w:sdt>
                          <w:sdtPr>
                            <w:rPr>
                              <w:rStyle w:val="Strong"/>
                            </w:rPr>
                            <w:alias w:val="Signed:"/>
                            <w:tag w:val="Signed:"/>
                            <w:id w:val="323016900"/>
                            <w:placeholder>
                              <w:docPart w:val="1A6024251C21463597CD272A196968C7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D20D5E">
                              <w:rPr>
                                <w:rStyle w:val="Strong"/>
                              </w:rPr>
                              <w:t>Signed</w:t>
                            </w:r>
                          </w:sdtContent>
                        </w:sdt>
                        <w:r>
                          <w:t xml:space="preserve">, </w:t>
                        </w:r>
                        <w:r>
                          <w:rPr>
                            <w:rStyle w:val="Emphasis"/>
                          </w:rPr>
                          <w:t xml:space="preserve">Jacques </w:t>
                        </w:r>
                        <w:proofErr w:type="spellStart"/>
                        <w:r>
                          <w:rPr>
                            <w:rStyle w:val="Emphasis"/>
                          </w:rPr>
                          <w:t>Ctil</w:t>
                        </w:r>
                        <w:r w:rsidRPr="00FE6259">
                          <w:rPr>
                            <w:rStyle w:val="Emphasis"/>
                          </w:rPr>
                          <w:t>ac</w:t>
                        </w:r>
                        <w:proofErr w:type="spellEnd"/>
                        <w:r>
                          <w:t>, Vice C</w:t>
                        </w:r>
                        <w:r w:rsidRPr="00FE6259">
                          <w:t>hancellor</w:t>
                        </w:r>
                      </w:p>
                    </w:tc>
                  </w:tr>
                </w:tbl>
                <w:p w:rsidR="00154270" w:rsidRDefault="00154270" w:rsidP="00CA3F6F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154270" w:rsidRDefault="00154270" w:rsidP="00CA3F6F"/>
              </w:tc>
            </w:tr>
          </w:tbl>
          <w:p w:rsidR="00154270" w:rsidRDefault="00154270" w:rsidP="00CA3F6F"/>
        </w:tc>
      </w:tr>
    </w:tbl>
    <w:p w:rsidR="00154270" w:rsidRDefault="00154270" w:rsidP="00154270">
      <w:pPr>
        <w:pStyle w:val="NoSpacing"/>
      </w:pPr>
    </w:p>
    <w:p w:rsidR="00AA78DE" w:rsidRDefault="00AA78DE" w:rsidP="0055665A">
      <w:pPr>
        <w:pStyle w:val="NoSpacing"/>
      </w:pPr>
    </w:p>
    <w:sectPr w:rsidR="00AA78DE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2D1" w:rsidRDefault="00FD62D1" w:rsidP="00C4485E">
      <w:r>
        <w:separator/>
      </w:r>
    </w:p>
  </w:endnote>
  <w:endnote w:type="continuationSeparator" w:id="0">
    <w:p w:rsidR="00FD62D1" w:rsidRDefault="00FD62D1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2D1" w:rsidRDefault="00FD62D1" w:rsidP="00C4485E">
      <w:r>
        <w:separator/>
      </w:r>
    </w:p>
  </w:footnote>
  <w:footnote w:type="continuationSeparator" w:id="0">
    <w:p w:rsidR="00FD62D1" w:rsidRDefault="00FD62D1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014DC1" wp14:editId="408389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 title="Two-tone filigree frame and gold stam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77014DC1" id="Group 45" o:spid="_x0000_s1026" alt="Title: Two-tone filigree frame and gold stamp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">
              <v:group id="Group 54" o:spid="_x0000_s1027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o:lock v:ext="edit" aspectratio="t"/>
                <v:group id="Group 2" o:spid="_x0000_s1028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9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0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1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2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3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4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5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7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8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9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1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3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4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5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6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7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8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9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0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1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3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6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8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9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0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1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2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3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4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6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7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8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9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0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o:lock v:ext="edit" aspectratio="t"/>
                <v:shape id="Freeform 58" o:spid="_x0000_s107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2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<v:stroke joinstyle="miter"/>
                </v:oval>
                <v:oval id="Oval 60" o:spid="_x0000_s1073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<v:stroke joinstyle="miter"/>
                  <v:textbox inset="0,0,0,0">
                    <w:txbxContent>
                      <w:p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FA"/>
    <w:rsid w:val="00033496"/>
    <w:rsid w:val="000C6F61"/>
    <w:rsid w:val="00154270"/>
    <w:rsid w:val="001A31BB"/>
    <w:rsid w:val="0026624E"/>
    <w:rsid w:val="00406005"/>
    <w:rsid w:val="00475043"/>
    <w:rsid w:val="004C4351"/>
    <w:rsid w:val="00512823"/>
    <w:rsid w:val="0055665A"/>
    <w:rsid w:val="005F4CFA"/>
    <w:rsid w:val="00653FA3"/>
    <w:rsid w:val="006A74D5"/>
    <w:rsid w:val="007B78B4"/>
    <w:rsid w:val="007C536E"/>
    <w:rsid w:val="008D21A9"/>
    <w:rsid w:val="009268D9"/>
    <w:rsid w:val="00944A5F"/>
    <w:rsid w:val="00953F94"/>
    <w:rsid w:val="00962E73"/>
    <w:rsid w:val="00985411"/>
    <w:rsid w:val="00A442A8"/>
    <w:rsid w:val="00AA78DE"/>
    <w:rsid w:val="00B218D0"/>
    <w:rsid w:val="00B53952"/>
    <w:rsid w:val="00B66603"/>
    <w:rsid w:val="00C4485E"/>
    <w:rsid w:val="00C70768"/>
    <w:rsid w:val="00C930EC"/>
    <w:rsid w:val="00D20D5E"/>
    <w:rsid w:val="00DB25B2"/>
    <w:rsid w:val="00DD49CB"/>
    <w:rsid w:val="00FD62D1"/>
    <w:rsid w:val="00FE46E2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  <w15:chartTrackingRefBased/>
  <w15:docId w15:val="{0E1DF73D-6B1C-433D-AF77-C60878F5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B7ED0974E04685A2109729D8934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D6B2-1A44-41C5-BBC5-32B4D63453A7}"/>
      </w:docPartPr>
      <w:docPartBody>
        <w:p w:rsidR="00000000" w:rsidRDefault="00C13883">
          <w:pPr>
            <w:pStyle w:val="E3B7ED0974E04685A2109729D89342C2"/>
          </w:pPr>
          <w:r>
            <w:t>This Acknowledges That</w:t>
          </w:r>
        </w:p>
      </w:docPartBody>
    </w:docPart>
    <w:docPart>
      <w:docPartPr>
        <w:name w:val="CC7941C090114FEE9D804A09CA608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F468-EC1E-4253-AC8E-313C9451BB9F}"/>
      </w:docPartPr>
      <w:docPartBody>
        <w:p w:rsidR="00000000" w:rsidRDefault="00C13883">
          <w:pPr>
            <w:pStyle w:val="CC7941C090114FEE9D804A09CA608961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02CFBFE2DCBE426BAA69C359F035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5890-A9FD-42E2-8CAC-2CC873D6D5B6}"/>
      </w:docPartPr>
      <w:docPartBody>
        <w:p w:rsidR="00000000" w:rsidRDefault="00DA67C5" w:rsidP="00DA67C5">
          <w:pPr>
            <w:pStyle w:val="02CFBFE2DCBE426BAA69C359F0353DCC"/>
          </w:pPr>
          <w:r>
            <w:t>This Acknowledges That</w:t>
          </w:r>
        </w:p>
      </w:docPartBody>
    </w:docPart>
    <w:docPart>
      <w:docPartPr>
        <w:name w:val="092FB5AF1F53479E90BA5CB4CB39D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6D87-AC2E-41C1-8B32-56503334B27D}"/>
      </w:docPartPr>
      <w:docPartBody>
        <w:p w:rsidR="00000000" w:rsidRDefault="00DA67C5" w:rsidP="00DA67C5">
          <w:pPr>
            <w:pStyle w:val="092FB5AF1F53479E90BA5CB4CB39D472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F7C64E00D38C46798F977504C062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BE5D-392B-414A-86EB-28CE85B0E7B0}"/>
      </w:docPartPr>
      <w:docPartBody>
        <w:p w:rsidR="00000000" w:rsidRDefault="00DA67C5" w:rsidP="00DA67C5">
          <w:pPr>
            <w:pStyle w:val="F7C64E00D38C46798F977504C062479D"/>
          </w:pPr>
          <w:r>
            <w:t>This Acknowledges That</w:t>
          </w:r>
        </w:p>
      </w:docPartBody>
    </w:docPart>
    <w:docPart>
      <w:docPartPr>
        <w:name w:val="A8B3228F9493486595E2113652BE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9C134-95AD-456E-B3B8-A2215965D7A4}"/>
      </w:docPartPr>
      <w:docPartBody>
        <w:p w:rsidR="00000000" w:rsidRDefault="00DA67C5" w:rsidP="00DA67C5">
          <w:pPr>
            <w:pStyle w:val="A8B3228F9493486595E2113652BE2501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9B55112B54FF44A4BE5D5627FB482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4799-4847-4063-985D-09CC27501279}"/>
      </w:docPartPr>
      <w:docPartBody>
        <w:p w:rsidR="00000000" w:rsidRDefault="00DA67C5" w:rsidP="00DA67C5">
          <w:pPr>
            <w:pStyle w:val="9B55112B54FF44A4BE5D5627FB482160"/>
          </w:pPr>
          <w:r>
            <w:t>This Acknowledges That</w:t>
          </w:r>
        </w:p>
      </w:docPartBody>
    </w:docPart>
    <w:docPart>
      <w:docPartPr>
        <w:name w:val="5762F4257EDD4CEA8EC2615CBB48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3658-CC2B-4551-A765-3D31CDA08CA2}"/>
      </w:docPartPr>
      <w:docPartBody>
        <w:p w:rsidR="00000000" w:rsidRDefault="00DA67C5" w:rsidP="00DA67C5">
          <w:pPr>
            <w:pStyle w:val="5762F4257EDD4CEA8EC2615CBB48ECF9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F1D62A2CF9E046E8ABA729037259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998E-ED36-4319-8E73-E7CC36C4E69D}"/>
      </w:docPartPr>
      <w:docPartBody>
        <w:p w:rsidR="00000000" w:rsidRDefault="00DA67C5" w:rsidP="00DA67C5">
          <w:pPr>
            <w:pStyle w:val="F1D62A2CF9E046E8ABA729037259ECAA"/>
          </w:pPr>
          <w:r>
            <w:t>This Acknowledges That</w:t>
          </w:r>
        </w:p>
      </w:docPartBody>
    </w:docPart>
    <w:docPart>
      <w:docPartPr>
        <w:name w:val="9BED6E44C7E949E4866C9AA216E08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98C8-611E-4D2E-BFFD-FC5E1A7AD51E}"/>
      </w:docPartPr>
      <w:docPartBody>
        <w:p w:rsidR="00000000" w:rsidRDefault="00DA67C5" w:rsidP="00DA67C5">
          <w:pPr>
            <w:pStyle w:val="9BED6E44C7E949E4866C9AA216E08E6B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41FBA7F2D9E84A18BF1B06A87463B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7E75-5855-4777-995C-0BB8EDC92CBD}"/>
      </w:docPartPr>
      <w:docPartBody>
        <w:p w:rsidR="00000000" w:rsidRDefault="00DA67C5" w:rsidP="00DA67C5">
          <w:pPr>
            <w:pStyle w:val="41FBA7F2D9E84A18BF1B06A87463B5FB"/>
          </w:pPr>
          <w:r>
            <w:t>This Acknowledges That</w:t>
          </w:r>
        </w:p>
      </w:docPartBody>
    </w:docPart>
    <w:docPart>
      <w:docPartPr>
        <w:name w:val="FE098676F0B14681B014EC17C150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7809-3A9C-448B-963D-A5DC55EFAF9D}"/>
      </w:docPartPr>
      <w:docPartBody>
        <w:p w:rsidR="00000000" w:rsidRDefault="00DA67C5" w:rsidP="00DA67C5">
          <w:pPr>
            <w:pStyle w:val="FE098676F0B14681B014EC17C1503A78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9D9A689F5F804337A7F55ECAF1D49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D6A11-4948-4DDB-81F1-200C3594BEE2}"/>
      </w:docPartPr>
      <w:docPartBody>
        <w:p w:rsidR="00000000" w:rsidRDefault="00DA67C5" w:rsidP="00DA67C5">
          <w:pPr>
            <w:pStyle w:val="9D9A689F5F804337A7F55ECAF1D49F61"/>
          </w:pPr>
          <w:r>
            <w:t>This Acknowledges That</w:t>
          </w:r>
        </w:p>
      </w:docPartBody>
    </w:docPart>
    <w:docPart>
      <w:docPartPr>
        <w:name w:val="30D3D421C74040448F6FE5B51639C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98F8B-6F6E-48F2-936C-70968538BB80}"/>
      </w:docPartPr>
      <w:docPartBody>
        <w:p w:rsidR="00000000" w:rsidRDefault="00DA67C5" w:rsidP="00DA67C5">
          <w:pPr>
            <w:pStyle w:val="30D3D421C74040448F6FE5B51639C1B0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0A7F7A23F50A4B87B5700151B88A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9149-DD81-49E4-8717-166DDCC46E9A}"/>
      </w:docPartPr>
      <w:docPartBody>
        <w:p w:rsidR="00000000" w:rsidRDefault="00DA67C5" w:rsidP="00DA67C5">
          <w:pPr>
            <w:pStyle w:val="0A7F7A23F50A4B87B5700151B88A3F0E"/>
          </w:pPr>
          <w:r>
            <w:t>This Acknowledges That</w:t>
          </w:r>
        </w:p>
      </w:docPartBody>
    </w:docPart>
    <w:docPart>
      <w:docPartPr>
        <w:name w:val="8D31214278BA4335ADAD5155EACD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6961-FE4A-4001-A418-12CB67C37C6A}"/>
      </w:docPartPr>
      <w:docPartBody>
        <w:p w:rsidR="00000000" w:rsidRDefault="00DA67C5" w:rsidP="00DA67C5">
          <w:pPr>
            <w:pStyle w:val="8D31214278BA4335ADAD5155EACDE9C6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DCF617CEB99A47239AC6816A18D0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5000-34E8-4052-802C-20CCB27F3508}"/>
      </w:docPartPr>
      <w:docPartBody>
        <w:p w:rsidR="00000000" w:rsidRDefault="00DA67C5" w:rsidP="00DA67C5">
          <w:pPr>
            <w:pStyle w:val="DCF617CEB99A47239AC6816A18D04BE4"/>
          </w:pPr>
          <w:r>
            <w:t>This Acknowledges That</w:t>
          </w:r>
        </w:p>
      </w:docPartBody>
    </w:docPart>
    <w:docPart>
      <w:docPartPr>
        <w:name w:val="07E7F330DC5046668822DED53203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3F92A-0850-4076-8340-09D8FD448967}"/>
      </w:docPartPr>
      <w:docPartBody>
        <w:p w:rsidR="00000000" w:rsidRDefault="00DA67C5" w:rsidP="00DA67C5">
          <w:pPr>
            <w:pStyle w:val="07E7F330DC5046668822DED532030D9C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93188FCF85A84111848616925B419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955AA-3C32-47C0-8DC0-41B5D516485B}"/>
      </w:docPartPr>
      <w:docPartBody>
        <w:p w:rsidR="00000000" w:rsidRDefault="00DA67C5" w:rsidP="00DA67C5">
          <w:pPr>
            <w:pStyle w:val="93188FCF85A84111848616925B419B84"/>
          </w:pPr>
          <w:r>
            <w:t>This Acknowledges That</w:t>
          </w:r>
        </w:p>
      </w:docPartBody>
    </w:docPart>
    <w:docPart>
      <w:docPartPr>
        <w:name w:val="5B01458BADE042608C5F1D126E0C7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B6292-3401-444A-B66B-660EE6CDCB23}"/>
      </w:docPartPr>
      <w:docPartBody>
        <w:p w:rsidR="00000000" w:rsidRDefault="00DA67C5" w:rsidP="00DA67C5">
          <w:pPr>
            <w:pStyle w:val="5B01458BADE042608C5F1D126E0C7836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D32B9863FD47474EA8C922817899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D105-9C53-4729-899D-2E832EBD0DB8}"/>
      </w:docPartPr>
      <w:docPartBody>
        <w:p w:rsidR="00000000" w:rsidRDefault="00DA67C5" w:rsidP="00DA67C5">
          <w:pPr>
            <w:pStyle w:val="D32B9863FD47474EA8C92281789928A4"/>
          </w:pPr>
          <w:r>
            <w:t>This Acknowledges That</w:t>
          </w:r>
        </w:p>
      </w:docPartBody>
    </w:docPart>
    <w:docPart>
      <w:docPartPr>
        <w:name w:val="A560BC17CBB6443386165745F2B6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ACDA2-A2D2-4567-8A77-14F27571E622}"/>
      </w:docPartPr>
      <w:docPartBody>
        <w:p w:rsidR="00000000" w:rsidRDefault="00DA67C5" w:rsidP="00DA67C5">
          <w:pPr>
            <w:pStyle w:val="A560BC17CBB6443386165745F2B66EF9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0BB032BD43BF42339E57BAE1CFD8C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741B-689F-46F6-BECE-BE2CC0810C83}"/>
      </w:docPartPr>
      <w:docPartBody>
        <w:p w:rsidR="00000000" w:rsidRDefault="00DA67C5" w:rsidP="00DA67C5">
          <w:pPr>
            <w:pStyle w:val="0BB032BD43BF42339E57BAE1CFD8C80F"/>
          </w:pPr>
          <w:r>
            <w:t>This Acknowledges That</w:t>
          </w:r>
        </w:p>
      </w:docPartBody>
    </w:docPart>
    <w:docPart>
      <w:docPartPr>
        <w:name w:val="8E1B69A5C26A4AE5AE1BCCDDDC536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AAF31-078A-4B9C-B1D1-232330875367}"/>
      </w:docPartPr>
      <w:docPartBody>
        <w:p w:rsidR="00000000" w:rsidRDefault="00DA67C5" w:rsidP="00DA67C5">
          <w:pPr>
            <w:pStyle w:val="8E1B69A5C26A4AE5AE1BCCDDDC536E7A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194649326A7A45C5B70F692736DE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3891-72F0-4351-8569-257D1EDDC5F0}"/>
      </w:docPartPr>
      <w:docPartBody>
        <w:p w:rsidR="00000000" w:rsidRDefault="00DA67C5" w:rsidP="00DA67C5">
          <w:pPr>
            <w:pStyle w:val="194649326A7A45C5B70F692736DE5217"/>
          </w:pPr>
          <w:r>
            <w:t>This Acknowledges That</w:t>
          </w:r>
        </w:p>
      </w:docPartBody>
    </w:docPart>
    <w:docPart>
      <w:docPartPr>
        <w:name w:val="6470C43752884741A60C2D7CA1B6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DBDDA-9FA7-44D0-A010-DD3C17B0A1DA}"/>
      </w:docPartPr>
      <w:docPartBody>
        <w:p w:rsidR="00000000" w:rsidRDefault="00DA67C5" w:rsidP="00DA67C5">
          <w:pPr>
            <w:pStyle w:val="6470C43752884741A60C2D7CA1B620B8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951BAA5BA88942988C120552B5DCA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5997-57B5-4381-9E89-133D3ADE44AB}"/>
      </w:docPartPr>
      <w:docPartBody>
        <w:p w:rsidR="00000000" w:rsidRDefault="00DA67C5" w:rsidP="00DA67C5">
          <w:pPr>
            <w:pStyle w:val="951BAA5BA88942988C120552B5DCA1B6"/>
          </w:pPr>
          <w:r>
            <w:t>This Acknowledges That</w:t>
          </w:r>
        </w:p>
      </w:docPartBody>
    </w:docPart>
    <w:docPart>
      <w:docPartPr>
        <w:name w:val="1323286535024AB5AE784E7F24DF2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5F55-B91B-46A7-921A-7231DD80BCF6}"/>
      </w:docPartPr>
      <w:docPartBody>
        <w:p w:rsidR="00000000" w:rsidRDefault="00DA67C5" w:rsidP="00DA67C5">
          <w:pPr>
            <w:pStyle w:val="1323286535024AB5AE784E7F24DF22DB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342C77C1941D4AF98CD312182369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A4C44-801A-4AE8-B473-3F8BEC826314}"/>
      </w:docPartPr>
      <w:docPartBody>
        <w:p w:rsidR="00000000" w:rsidRDefault="00DA67C5" w:rsidP="00DA67C5">
          <w:pPr>
            <w:pStyle w:val="342C77C1941D4AF98CD3121823698BFC"/>
          </w:pPr>
          <w:r>
            <w:t>This Acknowledges That</w:t>
          </w:r>
        </w:p>
      </w:docPartBody>
    </w:docPart>
    <w:docPart>
      <w:docPartPr>
        <w:name w:val="5F03303B44634A95B43D462DB9965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76EA-FCB0-4420-846F-742E02F2FAB5}"/>
      </w:docPartPr>
      <w:docPartBody>
        <w:p w:rsidR="00000000" w:rsidRDefault="00DA67C5" w:rsidP="00DA67C5">
          <w:pPr>
            <w:pStyle w:val="5F03303B44634A95B43D462DB9965D43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23337BD1AEE040E9A1E3CC8BFD473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3549D-CC11-4FBE-BD46-7779D9167971}"/>
      </w:docPartPr>
      <w:docPartBody>
        <w:p w:rsidR="00000000" w:rsidRDefault="00DA67C5" w:rsidP="00DA67C5">
          <w:pPr>
            <w:pStyle w:val="23337BD1AEE040E9A1E3CC8BFD473D8B"/>
          </w:pPr>
          <w:r>
            <w:t>This Acknowledges That</w:t>
          </w:r>
        </w:p>
      </w:docPartBody>
    </w:docPart>
    <w:docPart>
      <w:docPartPr>
        <w:name w:val="1A6024251C21463597CD272A1969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55B1A-F8C7-46B9-B19E-63611F07EE63}"/>
      </w:docPartPr>
      <w:docPartBody>
        <w:p w:rsidR="00000000" w:rsidRDefault="00DA67C5" w:rsidP="00DA67C5">
          <w:pPr>
            <w:pStyle w:val="1A6024251C21463597CD272A196968C7"/>
          </w:pPr>
          <w:r w:rsidRPr="00D20D5E">
            <w:rPr>
              <w:rStyle w:val="Strong"/>
            </w:rPr>
            <w:t>Signed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5"/>
    <w:rsid w:val="00C13883"/>
    <w:rsid w:val="00DA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B8460FEE24E2CA55EC07AFBF7FD13">
    <w:name w:val="549B8460FEE24E2CA55EC07AFBF7FD13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E90650C4404F4EB4B8F2B13C6EDEFE">
    <w:name w:val="C0E90650C4404F4EB4B8F2B13C6EDEFE"/>
  </w:style>
  <w:style w:type="paragraph" w:customStyle="1" w:styleId="BE761FDD6F0747438DBA77FE6C3581CE">
    <w:name w:val="BE761FDD6F0747438DBA77FE6C3581CE"/>
  </w:style>
  <w:style w:type="paragraph" w:customStyle="1" w:styleId="E3B7ED0974E04685A2109729D89342C2">
    <w:name w:val="E3B7ED0974E04685A2109729D89342C2"/>
  </w:style>
  <w:style w:type="paragraph" w:customStyle="1" w:styleId="E10CCA3CFA6C45B3AFBCCF36CF369CC3">
    <w:name w:val="E10CCA3CFA6C45B3AFBCCF36CF369CC3"/>
  </w:style>
  <w:style w:type="paragraph" w:customStyle="1" w:styleId="B5D6D5CF307B43ABB47F52DECD97E394">
    <w:name w:val="B5D6D5CF307B43ABB47F52DECD97E394"/>
  </w:style>
  <w:style w:type="paragraph" w:customStyle="1" w:styleId="83CA43AE4382459B96733924EFC30AEB">
    <w:name w:val="83CA43AE4382459B96733924EFC30AEB"/>
  </w:style>
  <w:style w:type="paragraph" w:customStyle="1" w:styleId="532DD2F5342440EA92D0224F2C391DBB">
    <w:name w:val="532DD2F5342440EA92D0224F2C391DBB"/>
  </w:style>
  <w:style w:type="paragraph" w:customStyle="1" w:styleId="B43CB22E72C4422089E4BB02CEDDC90A">
    <w:name w:val="B43CB22E72C4422089E4BB02CEDDC90A"/>
  </w:style>
  <w:style w:type="character" w:styleId="Strong">
    <w:name w:val="Strong"/>
    <w:basedOn w:val="DefaultParagraphFont"/>
    <w:uiPriority w:val="8"/>
    <w:unhideWhenUsed/>
    <w:qFormat/>
    <w:rsid w:val="00DA67C5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CC7941C090114FEE9D804A09CA608961">
    <w:name w:val="CC7941C090114FEE9D804A09CA608961"/>
  </w:style>
  <w:style w:type="character" w:styleId="Emphasis">
    <w:name w:val="Emphasis"/>
    <w:basedOn w:val="DefaultParagraphFont"/>
    <w:uiPriority w:val="9"/>
    <w:unhideWhenUsed/>
    <w:qFormat/>
    <w:rsid w:val="00DA67C5"/>
    <w:rPr>
      <w:i/>
      <w:iCs/>
      <w:caps w:val="0"/>
      <w:smallCaps w:val="0"/>
    </w:rPr>
  </w:style>
  <w:style w:type="paragraph" w:customStyle="1" w:styleId="6B9CA3CBB2AE482B8D2C9FA05BEE95E7">
    <w:name w:val="6B9CA3CBB2AE482B8D2C9FA05BEE95E7"/>
  </w:style>
  <w:style w:type="paragraph" w:customStyle="1" w:styleId="28AAB5F68FCF46BF8CC010D9745786C9">
    <w:name w:val="28AAB5F68FCF46BF8CC010D9745786C9"/>
  </w:style>
  <w:style w:type="paragraph" w:customStyle="1" w:styleId="066710A807E94D53B0336630BE1813D6">
    <w:name w:val="066710A807E94D53B0336630BE1813D6"/>
    <w:rsid w:val="00DA67C5"/>
  </w:style>
  <w:style w:type="paragraph" w:customStyle="1" w:styleId="520DBE6742FB4AE482A6753014B1FCBF">
    <w:name w:val="520DBE6742FB4AE482A6753014B1FCBF"/>
    <w:rsid w:val="00DA67C5"/>
  </w:style>
  <w:style w:type="paragraph" w:customStyle="1" w:styleId="2D6A10C906774A70B6918A379DB8C45B">
    <w:name w:val="2D6A10C906774A70B6918A379DB8C45B"/>
    <w:rsid w:val="00DA67C5"/>
  </w:style>
  <w:style w:type="paragraph" w:customStyle="1" w:styleId="02CFBFE2DCBE426BAA69C359F0353DCC">
    <w:name w:val="02CFBFE2DCBE426BAA69C359F0353DCC"/>
    <w:rsid w:val="00DA67C5"/>
  </w:style>
  <w:style w:type="paragraph" w:customStyle="1" w:styleId="092FB5AF1F53479E90BA5CB4CB39D472">
    <w:name w:val="092FB5AF1F53479E90BA5CB4CB39D472"/>
    <w:rsid w:val="00DA67C5"/>
  </w:style>
  <w:style w:type="paragraph" w:customStyle="1" w:styleId="F7C64E00D38C46798F977504C062479D">
    <w:name w:val="F7C64E00D38C46798F977504C062479D"/>
    <w:rsid w:val="00DA67C5"/>
  </w:style>
  <w:style w:type="paragraph" w:customStyle="1" w:styleId="A8B3228F9493486595E2113652BE2501">
    <w:name w:val="A8B3228F9493486595E2113652BE2501"/>
    <w:rsid w:val="00DA67C5"/>
  </w:style>
  <w:style w:type="paragraph" w:customStyle="1" w:styleId="9B55112B54FF44A4BE5D5627FB482160">
    <w:name w:val="9B55112B54FF44A4BE5D5627FB482160"/>
    <w:rsid w:val="00DA67C5"/>
  </w:style>
  <w:style w:type="paragraph" w:customStyle="1" w:styleId="5762F4257EDD4CEA8EC2615CBB48ECF9">
    <w:name w:val="5762F4257EDD4CEA8EC2615CBB48ECF9"/>
    <w:rsid w:val="00DA67C5"/>
  </w:style>
  <w:style w:type="paragraph" w:customStyle="1" w:styleId="F1D62A2CF9E046E8ABA729037259ECAA">
    <w:name w:val="F1D62A2CF9E046E8ABA729037259ECAA"/>
    <w:rsid w:val="00DA67C5"/>
  </w:style>
  <w:style w:type="paragraph" w:customStyle="1" w:styleId="9BED6E44C7E949E4866C9AA216E08E6B">
    <w:name w:val="9BED6E44C7E949E4866C9AA216E08E6B"/>
    <w:rsid w:val="00DA67C5"/>
  </w:style>
  <w:style w:type="paragraph" w:customStyle="1" w:styleId="41FBA7F2D9E84A18BF1B06A87463B5FB">
    <w:name w:val="41FBA7F2D9E84A18BF1B06A87463B5FB"/>
    <w:rsid w:val="00DA67C5"/>
  </w:style>
  <w:style w:type="paragraph" w:customStyle="1" w:styleId="FE098676F0B14681B014EC17C1503A78">
    <w:name w:val="FE098676F0B14681B014EC17C1503A78"/>
    <w:rsid w:val="00DA67C5"/>
  </w:style>
  <w:style w:type="paragraph" w:customStyle="1" w:styleId="9D9A689F5F804337A7F55ECAF1D49F61">
    <w:name w:val="9D9A689F5F804337A7F55ECAF1D49F61"/>
    <w:rsid w:val="00DA67C5"/>
  </w:style>
  <w:style w:type="paragraph" w:customStyle="1" w:styleId="30D3D421C74040448F6FE5B51639C1B0">
    <w:name w:val="30D3D421C74040448F6FE5B51639C1B0"/>
    <w:rsid w:val="00DA67C5"/>
  </w:style>
  <w:style w:type="paragraph" w:customStyle="1" w:styleId="0A7F7A23F50A4B87B5700151B88A3F0E">
    <w:name w:val="0A7F7A23F50A4B87B5700151B88A3F0E"/>
    <w:rsid w:val="00DA67C5"/>
  </w:style>
  <w:style w:type="paragraph" w:customStyle="1" w:styleId="8D31214278BA4335ADAD5155EACDE9C6">
    <w:name w:val="8D31214278BA4335ADAD5155EACDE9C6"/>
    <w:rsid w:val="00DA67C5"/>
  </w:style>
  <w:style w:type="paragraph" w:customStyle="1" w:styleId="DCF617CEB99A47239AC6816A18D04BE4">
    <w:name w:val="DCF617CEB99A47239AC6816A18D04BE4"/>
    <w:rsid w:val="00DA67C5"/>
  </w:style>
  <w:style w:type="paragraph" w:customStyle="1" w:styleId="07E7F330DC5046668822DED532030D9C">
    <w:name w:val="07E7F330DC5046668822DED532030D9C"/>
    <w:rsid w:val="00DA67C5"/>
  </w:style>
  <w:style w:type="paragraph" w:customStyle="1" w:styleId="93188FCF85A84111848616925B419B84">
    <w:name w:val="93188FCF85A84111848616925B419B84"/>
    <w:rsid w:val="00DA67C5"/>
  </w:style>
  <w:style w:type="paragraph" w:customStyle="1" w:styleId="5B01458BADE042608C5F1D126E0C7836">
    <w:name w:val="5B01458BADE042608C5F1D126E0C7836"/>
    <w:rsid w:val="00DA67C5"/>
  </w:style>
  <w:style w:type="paragraph" w:customStyle="1" w:styleId="D32B9863FD47474EA8C92281789928A4">
    <w:name w:val="D32B9863FD47474EA8C92281789928A4"/>
    <w:rsid w:val="00DA67C5"/>
  </w:style>
  <w:style w:type="paragraph" w:customStyle="1" w:styleId="A560BC17CBB6443386165745F2B66EF9">
    <w:name w:val="A560BC17CBB6443386165745F2B66EF9"/>
    <w:rsid w:val="00DA67C5"/>
  </w:style>
  <w:style w:type="paragraph" w:customStyle="1" w:styleId="0BB032BD43BF42339E57BAE1CFD8C80F">
    <w:name w:val="0BB032BD43BF42339E57BAE1CFD8C80F"/>
    <w:rsid w:val="00DA67C5"/>
  </w:style>
  <w:style w:type="paragraph" w:customStyle="1" w:styleId="8E1B69A5C26A4AE5AE1BCCDDDC536E7A">
    <w:name w:val="8E1B69A5C26A4AE5AE1BCCDDDC536E7A"/>
    <w:rsid w:val="00DA67C5"/>
  </w:style>
  <w:style w:type="paragraph" w:customStyle="1" w:styleId="194649326A7A45C5B70F692736DE5217">
    <w:name w:val="194649326A7A45C5B70F692736DE5217"/>
    <w:rsid w:val="00DA67C5"/>
  </w:style>
  <w:style w:type="paragraph" w:customStyle="1" w:styleId="6470C43752884741A60C2D7CA1B620B8">
    <w:name w:val="6470C43752884741A60C2D7CA1B620B8"/>
    <w:rsid w:val="00DA67C5"/>
  </w:style>
  <w:style w:type="paragraph" w:customStyle="1" w:styleId="951BAA5BA88942988C120552B5DCA1B6">
    <w:name w:val="951BAA5BA88942988C120552B5DCA1B6"/>
    <w:rsid w:val="00DA67C5"/>
  </w:style>
  <w:style w:type="paragraph" w:customStyle="1" w:styleId="1323286535024AB5AE784E7F24DF22DB">
    <w:name w:val="1323286535024AB5AE784E7F24DF22DB"/>
    <w:rsid w:val="00DA67C5"/>
  </w:style>
  <w:style w:type="paragraph" w:customStyle="1" w:styleId="342C77C1941D4AF98CD3121823698BFC">
    <w:name w:val="342C77C1941D4AF98CD3121823698BFC"/>
    <w:rsid w:val="00DA67C5"/>
  </w:style>
  <w:style w:type="paragraph" w:customStyle="1" w:styleId="5F03303B44634A95B43D462DB9965D43">
    <w:name w:val="5F03303B44634A95B43D462DB9965D43"/>
    <w:rsid w:val="00DA67C5"/>
  </w:style>
  <w:style w:type="paragraph" w:customStyle="1" w:styleId="23337BD1AEE040E9A1E3CC8BFD473D8B">
    <w:name w:val="23337BD1AEE040E9A1E3CC8BFD473D8B"/>
    <w:rsid w:val="00DA67C5"/>
  </w:style>
  <w:style w:type="paragraph" w:customStyle="1" w:styleId="1A6024251C21463597CD272A196968C7">
    <w:name w:val="1A6024251C21463597CD272A196968C7"/>
    <w:rsid w:val="00DA6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1398</TotalTime>
  <Pages>18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Sitpure</dc:creator>
  <cp:keywords/>
  <dc:description/>
  <cp:lastModifiedBy>Siddharth Sitpure</cp:lastModifiedBy>
  <cp:revision>4</cp:revision>
  <cp:lastPrinted>2013-03-04T23:11:00Z</cp:lastPrinted>
  <dcterms:created xsi:type="dcterms:W3CDTF">2018-10-23T03:30:00Z</dcterms:created>
  <dcterms:modified xsi:type="dcterms:W3CDTF">2018-10-24T02:50:00Z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